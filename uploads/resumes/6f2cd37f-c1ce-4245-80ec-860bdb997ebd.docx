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5BED85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970915</wp:posOffset>
                </wp:positionV>
                <wp:extent cx="3589020" cy="360045"/>
                <wp:effectExtent l="0" t="0" r="0" b="0"/>
                <wp:wrapNone/>
                <wp:docPr id="29" name="文本框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36004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5B678BD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Microsoft YaHei" w:cs="Arial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hint="default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  <w:t>DUCATIONAL QUALIFICATION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89" o:spid="_x0000_s1026" o:spt="202" type="#_x0000_t202" style="position:absolute;left:0pt;margin-left:105.1pt;margin-top:76.45pt;height:28.35pt;width:282.6pt;z-index:251675648;mso-width-relative:page;mso-height-relative:page;" filled="f" stroked="f" coordsize="21600,21600" o:gfxdata="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/iQV/cAAAACwEAAA8AAAAAAAAAAQAgAAAAIgAAAGRycy9kb3du&#10;cmV2LnhtbFBLAQIUABQAAAAIAIdO4kCxmzwJwgEAAGkDAAAOAAAAAAAAAAEAIAAAACsBAABkcnMv&#10;ZTJvRG9jLnhtbFBLBQYAAAAABgAGAFkBAABf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 w14:paraId="75B678BD"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Microsoft YaHei" w:cs="Arial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hint="default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  <w:t>DUCATIONAL QUALIFICATION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1362710</wp:posOffset>
                </wp:positionV>
                <wp:extent cx="4751705" cy="10160"/>
                <wp:effectExtent l="0" t="0" r="0" b="0"/>
                <wp:wrapNone/>
                <wp:docPr id="4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1016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2" type="#_x0000_t32" style="position:absolute;left:0pt;flip:y;margin-left:111.35pt;margin-top:107.3pt;height:0.8pt;width:374.15pt;z-index:251662336;mso-width-relative:page;mso-height-relative:page;" filled="f" stroked="t" coordsize="21600,21600" o:gfxdata="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fcV2f2QAAAAsBAAAPAAAA&#10;AAAAAAEAIAAAACIAAABkcnMvZG93bnJldi54bWxQSwECFAAUAAAACACHTuJALGx7kxQCAAAVBAAA&#10;DgAAAAAAAAABACAAAAAoAQAAZHJzL2Uyb0RvYy54bWxQSwUGAAAAAAYABgBZAQAArgUAAAAA&#10;">
                <v:fill on="f" focussize="0,0"/>
                <v:stroke weight="2.25pt" color="#089CA3 [2406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1482725</wp:posOffset>
                </wp:positionV>
                <wp:extent cx="4980305" cy="180848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0305" cy="180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73FD06F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Arial Unicode MS" w:cs="Times New Roman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</w:t>
                            </w:r>
                            <w:r>
                              <w:rPr>
                                <w:rFonts w:hint="default" w:eastAsia="Arial Unicode MS" w:cs="Times New Roman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Arial Unicode MS" w:cs="Times New Roman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Arial Unicode MS" w:cs="Times New Roman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( </w:t>
                            </w:r>
                            <w:r>
                              <w:rPr>
                                <w:rFonts w:hint="default" w:ascii="Times New Roman" w:hAnsi="Times New Roman" w:eastAsia="Arial Unicode MS" w:cs="Times New Roman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Computer Science and Engineering</w:t>
                            </w:r>
                            <w:r>
                              <w:rPr>
                                <w:rFonts w:hint="default" w:eastAsia="Arial Unicode MS" w:cs="Times New Roman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) Renganayagi varatharaj college of engineering  (2020 - 2024)  - CGPA : 82% </w:t>
                            </w:r>
                          </w:p>
                          <w:p w14:paraId="0F5A9197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HSC  -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IN"/>
                              </w:rPr>
                              <w:t>Sri Rao Bahadur A.K.D.Dharmaraja Girls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Higher Secondary School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(2020) - Percentage : 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74%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01DA96FA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SSLC -  </w:t>
                            </w:r>
                            <w:r>
                              <w:rPr>
                                <w:rFonts w:hint="default" w:eastAsia="Arial Unicode MS" w:cs="Times New Roman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IN"/>
                              </w:rPr>
                              <w:t>Sri Rao Bahadur A.K.D.Dharmaraja Girls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Higher Secondary School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(2018) - Percentage : 91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7BE8414C">
                            <w:pPr>
                              <w:widowControl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360" w:lineRule="auto"/>
                              <w:ind w:left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BEBD9C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5.85pt;margin-top:116.75pt;height:142.4pt;width:392.15pt;z-index:251670528;mso-width-relative:page;mso-height-relative:page;" filled="f" stroked="f" coordsize="21600,21600" o:gfxdata="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9/+vHYAAAACwEAAA8AAAAAAAAAAQAgAAAAIgAAAGRycy9kb3ducmV2LnhtbFBLAQIU&#10;ABQAAAAIAIdO4kD98YUdLAIAADkEAAAOAAAAAAAAAAEAIAAAACc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3FD06F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Arial Unicode MS" w:cs="Times New Roman"/>
                          <w:b w:val="0"/>
                          <w:bCs w:val="0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</w:t>
                      </w:r>
                      <w:r>
                        <w:rPr>
                          <w:rFonts w:hint="default" w:eastAsia="Arial Unicode MS" w:cs="Times New Roman"/>
                          <w:b w:val="0"/>
                          <w:bCs w:val="0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Arial Unicode MS" w:cs="Times New Roman"/>
                          <w:b w:val="0"/>
                          <w:bCs w:val="0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Arial Unicode MS" w:cs="Times New Roman"/>
                          <w:b w:val="0"/>
                          <w:bCs w:val="0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 ( </w:t>
                      </w:r>
                      <w:r>
                        <w:rPr>
                          <w:rFonts w:hint="default" w:ascii="Times New Roman" w:hAnsi="Times New Roman" w:eastAsia="Arial Unicode MS" w:cs="Times New Roman"/>
                          <w:b w:val="0"/>
                          <w:bCs w:val="0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Computer Science and Engineering</w:t>
                      </w:r>
                      <w:r>
                        <w:rPr>
                          <w:rFonts w:hint="default" w:eastAsia="Arial Unicode MS" w:cs="Times New Roman"/>
                          <w:b w:val="0"/>
                          <w:bCs w:val="0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) Renganayagi varatharaj college of engineering  (2020 - 2024)  - CGPA : 82% </w:t>
                      </w:r>
                    </w:p>
                    <w:p w14:paraId="0F5A9197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Arial Unicode MS" w:cs="Times New Roman"/>
                          <w:b w:val="0"/>
                          <w:bCs w:val="0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HSC  -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cs="Times New Roman"/>
                          <w:sz w:val="24"/>
                          <w:szCs w:val="24"/>
                          <w:lang w:val="en-IN"/>
                        </w:rPr>
                        <w:t>Sri Rao Bahadur A.K.D.Dharmaraja Girls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Higher Secondary School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(2020) - Percentage : </w:t>
                      </w:r>
                      <w:r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  <w:t>74%</w:t>
                      </w:r>
                      <w:r>
                        <w:rPr>
                          <w:rFonts w:hint="default" w:cs="Times New Roman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01DA96FA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Arial Unicode MS" w:cs="Times New Roman"/>
                          <w:b w:val="0"/>
                          <w:bCs w:val="0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SSLC -  </w:t>
                      </w:r>
                      <w:r>
                        <w:rPr>
                          <w:rFonts w:hint="default" w:eastAsia="Arial Unicode MS" w:cs="Times New Roman"/>
                          <w:b w:val="0"/>
                          <w:bCs w:val="0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cs="Times New Roman"/>
                          <w:sz w:val="24"/>
                          <w:szCs w:val="24"/>
                          <w:lang w:val="en-IN"/>
                        </w:rPr>
                        <w:t>Sri Rao Bahadur A.K.D.Dharmaraja Girls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Higher Secondary School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(2018) - Percentage : 91</w:t>
                      </w:r>
                      <w:r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  <w:t>%</w:t>
                      </w:r>
                      <w:r>
                        <w:rPr>
                          <w:rFonts w:hint="default" w:cs="Times New Roman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7BE8414C">
                      <w:pPr>
                        <w:widowControl/>
                        <w:numPr>
                          <w:numId w:val="0"/>
                        </w:numPr>
                        <w:adjustRightInd w:val="0"/>
                        <w:snapToGrid w:val="0"/>
                        <w:spacing w:line="360" w:lineRule="auto"/>
                        <w:ind w:left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3BEBD9C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-400050</wp:posOffset>
                </wp:positionV>
                <wp:extent cx="4871720" cy="13004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720" cy="130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E41B28">
                            <w:pPr>
                              <w:pStyle w:val="4"/>
                              <w:spacing w:line="360" w:lineRule="auto"/>
                              <w:ind w:left="275" w:right="145" w:firstLine="352"/>
                              <w:jc w:val="both"/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>
                              <w:t>To secure a challenging position in a dynamic organization and utilize my skills, knowledge and experience to contribute to the company’s growth.While continously learning and advancing in my career.</w:t>
                            </w:r>
                          </w:p>
                          <w:p w14:paraId="5BA34D1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uto"/>
                              <w:jc w:val="both"/>
                            </w:pPr>
                          </w:p>
                          <w:p w14:paraId="26FDCE0C">
                            <w:pPr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0F4D2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08.1pt;margin-top:-31.5pt;height:102.4pt;width:383.6pt;z-index:251668480;mso-width-relative:page;mso-height-relative:page;" filled="f" stroked="f" coordsize="21600,21600" o:gfxdata="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FZ7vX2AAAAAsBAAAPAAAAAAAAAAEAIAAAACIAAABkcnMvZG93bnJldi54bWxQSwEC&#10;FAAUAAAACACHTuJAhUKOz7sBAABr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FE41B28">
                      <w:pPr>
                        <w:pStyle w:val="4"/>
                        <w:spacing w:line="360" w:lineRule="auto"/>
                        <w:ind w:left="275" w:right="145" w:firstLine="352"/>
                        <w:jc w:val="both"/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>
                        <w:t>To secure a challenging position in a dynamic organization and utilize my skills, knowledge and experience to contribute to the company’s growth.While continously learning and advancing in my career.</w:t>
                      </w:r>
                    </w:p>
                    <w:p w14:paraId="5BA34D1A"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both"/>
                      </w:pPr>
                    </w:p>
                    <w:p w14:paraId="26FDCE0C">
                      <w:pPr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50F4D2C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3264535</wp:posOffset>
                </wp:positionV>
                <wp:extent cx="1105535" cy="361315"/>
                <wp:effectExtent l="0" t="0" r="0" b="0"/>
                <wp:wrapNone/>
                <wp:docPr id="19" name="文本框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361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16522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0" o:spid="_x0000_s1026" o:spt="202" type="#_x0000_t202" style="position:absolute;left:0pt;margin-left:115.05pt;margin-top:257.05pt;height:28.45pt;width:87.05pt;z-index:251676672;mso-width-relative:page;mso-height-relative:page;" filled="f" stroked="f" coordsize="21600,21600" o:gfxdata="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BzUh7bAAAACwEAAA8AAAAAAAAAAQAgAAAAIgAAAGRycy9kb3ducmV2&#10;LnhtbFBLAQIUABQAAAAIAIdO4kDH1TqdwAEAAGkDAAAOAAAAAAAAAAEAIAAAACoBAABkcnMvZTJv&#10;RG9jLnhtbFBLBQYAAAAABgAGAFkBAABc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 w14:paraId="616522D5">
                      <w:pPr>
                        <w:adjustRightInd w:val="0"/>
                        <w:snapToGrid w:val="0"/>
                        <w:spacing w:line="300" w:lineRule="exact"/>
                        <w:rPr>
                          <w:rFonts w:hint="default" w:ascii="Times New Roman" w:hAnsi="Times New Roman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3700780</wp:posOffset>
                </wp:positionV>
                <wp:extent cx="4782820" cy="22225"/>
                <wp:effectExtent l="0" t="13970" r="17780" b="20955"/>
                <wp:wrapNone/>
                <wp:docPr id="28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2820" cy="2222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2" type="#_x0000_t32" style="position:absolute;left:0pt;flip:y;margin-left:111.15pt;margin-top:291.4pt;height:1.75pt;width:376.6pt;z-index:251673600;mso-width-relative:page;mso-height-relative:page;" filled="f" stroked="t" coordsize="21600,21600" o:gfxdata="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fOs692QAAAAsBAAAPAAAA&#10;AAAAAAEAIAAAACIAAABkcnMvZG93bnJldi54bWxQSwECFAAUAAAACACHTuJAwmMMZBQCAAAWBAAA&#10;DgAAAAAAAAABACAAAAAoAQAAZHJzL2Uyb0RvYy54bWxQSwUGAAAAAAYABgBZAQAArgUAAAAA&#10;">
                <v:fill on="f" focussize="0,0"/>
                <v:stroke weight="2.25pt" color="#089CA3 [2406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3743960</wp:posOffset>
                </wp:positionV>
                <wp:extent cx="5006340" cy="172656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340" cy="172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9465B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eastAsia="Arial Unicode M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5B92BAE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Completed project on AI driven Predictive Models for “Automation Weather Classification using Transfer Learning” in 2023.It will be used to analyze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weather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related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predict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weather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conditions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14:paraId="1746BF68">
                            <w:pPr>
                              <w:pStyle w:val="4"/>
                              <w:spacing w:line="360" w:lineRule="auto"/>
                              <w:ind w:left="40" w:right="33" w:firstLine="720"/>
                              <w:jc w:val="both"/>
                            </w:pPr>
                            <w:r>
                              <w:t>Front End : HTML,CSS,JS,Bootstrap</w:t>
                            </w:r>
                          </w:p>
                          <w:p w14:paraId="7996BEAD">
                            <w:pPr>
                              <w:pStyle w:val="4"/>
                              <w:spacing w:line="360" w:lineRule="auto"/>
                              <w:ind w:firstLine="840" w:firstLineChars="350"/>
                            </w:pPr>
                            <w:r>
                              <w:t>Back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Python.</w:t>
                            </w:r>
                          </w:p>
                          <w:p w14:paraId="54062EF9">
                            <w:pPr>
                              <w:pStyle w:val="4"/>
                              <w:spacing w:before="192"/>
                              <w:ind w:left="40"/>
                            </w:pPr>
                          </w:p>
                          <w:p w14:paraId="6CFD049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line="360" w:lineRule="auto"/>
                              <w:ind w:leftChars="0" w:firstLine="840" w:firstLineChars="35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14:paraId="1AA69DAA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line="240" w:lineRule="auto"/>
                              <w:ind w:leftChars="0" w:firstLine="840" w:firstLineChars="350"/>
                              <w:jc w:val="both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C0E5F7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line="240" w:lineRule="auto"/>
                              <w:jc w:val="both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</w:pPr>
                          </w:p>
                          <w:p w14:paraId="0365EF00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line="240" w:lineRule="auto"/>
                              <w:ind w:firstLine="840" w:firstLineChars="350"/>
                              <w:jc w:val="both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3EDB7D0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line="240" w:lineRule="auto"/>
                              <w:jc w:val="both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</w:pPr>
                            <w:r>
                              <w:rPr>
                                <w:rFonts w:hint="default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</w:p>
                          <w:p w14:paraId="37826922">
                            <w:pPr>
                              <w:widowControl/>
                              <w:adjustRightInd w:val="0"/>
                              <w:snapToGrid w:val="0"/>
                              <w:spacing w:line="240" w:lineRule="auto"/>
                              <w:ind w:firstLine="480" w:firstLineChars="200"/>
                              <w:jc w:val="both"/>
                              <w:rPr>
                                <w:rFonts w:hint="default" w:eastAsia="Arial Unicode MS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102.35pt;margin-top:294.8pt;height:135.95pt;width:394.2pt;z-index:251669504;mso-width-relative:page;mso-height-relative:page;" filled="f" stroked="f" coordsize="21600,21600" o:gfxdata="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DEKw3Z&#10;AAAACwEAAA8AAAAAAAAAAQAgAAAAIgAAAGRycy9kb3ducmV2LnhtbFBLAQIUABQAAAAIAIdO4kD+&#10;XMfErQEAAFE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9D9465B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jc w:val="both"/>
                        <w:rPr>
                          <w:rFonts w:hint="default" w:eastAsia="Arial Unicode MS" w:cs="Times New Roman"/>
                          <w:color w:val="000000"/>
                          <w:kern w:val="0"/>
                          <w:sz w:val="24"/>
                          <w:szCs w:val="24"/>
                          <w:lang w:val="en-IN"/>
                        </w:rPr>
                      </w:pPr>
                    </w:p>
                    <w:p w14:paraId="5B92BAE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spacing w:line="360" w:lineRule="auto"/>
                        <w:ind w:left="420" w:leftChars="0" w:hanging="4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t>Completed project on AI driven Predictive Models for “Automation Weather Classification using Transfer Learning” in 2023.It will be used to analyze</w:t>
                      </w:r>
                      <w:r>
                        <w:rPr>
                          <w:spacing w:val="80"/>
                          <w:w w:val="15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0"/>
                          <w:w w:val="150"/>
                        </w:rPr>
                        <w:t xml:space="preserve"> </w:t>
                      </w:r>
                      <w:r>
                        <w:t>weather</w:t>
                      </w:r>
                      <w:r>
                        <w:rPr>
                          <w:spacing w:val="80"/>
                          <w:w w:val="150"/>
                        </w:rPr>
                        <w:t xml:space="preserve"> </w:t>
                      </w:r>
                      <w:r>
                        <w:t>related</w:t>
                      </w:r>
                      <w:r>
                        <w:rPr>
                          <w:spacing w:val="80"/>
                          <w:w w:val="150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80"/>
                          <w:w w:val="15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80"/>
                          <w:w w:val="150"/>
                        </w:rPr>
                        <w:t xml:space="preserve"> </w:t>
                      </w:r>
                      <w:r>
                        <w:t>predict</w:t>
                      </w:r>
                      <w:r>
                        <w:rPr>
                          <w:spacing w:val="80"/>
                          <w:w w:val="150"/>
                        </w:rPr>
                        <w:t xml:space="preserve"> </w:t>
                      </w:r>
                      <w:r>
                        <w:t>weather</w:t>
                      </w:r>
                      <w:r>
                        <w:rPr>
                          <w:spacing w:val="80"/>
                          <w:w w:val="150"/>
                        </w:rPr>
                        <w:t xml:space="preserve"> </w:t>
                      </w:r>
                      <w:r>
                        <w:t>conditions</w:t>
                      </w:r>
                      <w:r>
                        <w:rPr>
                          <w:rFonts w:hint="default"/>
                          <w:lang w:val="en-US"/>
                        </w:rPr>
                        <w:t>.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 w14:paraId="1746BF68">
                      <w:pPr>
                        <w:pStyle w:val="4"/>
                        <w:spacing w:line="360" w:lineRule="auto"/>
                        <w:ind w:left="40" w:right="33" w:firstLine="720"/>
                        <w:jc w:val="both"/>
                      </w:pPr>
                      <w:r>
                        <w:t>Front End : HTML,CSS,JS,Bootstrap</w:t>
                      </w:r>
                    </w:p>
                    <w:p w14:paraId="7996BEAD">
                      <w:pPr>
                        <w:pStyle w:val="4"/>
                        <w:spacing w:line="360" w:lineRule="auto"/>
                        <w:ind w:firstLine="840" w:firstLineChars="350"/>
                      </w:pPr>
                      <w:r>
                        <w:t>Back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Python.</w:t>
                      </w:r>
                    </w:p>
                    <w:p w14:paraId="54062EF9">
                      <w:pPr>
                        <w:pStyle w:val="4"/>
                        <w:spacing w:before="192"/>
                        <w:ind w:left="40"/>
                      </w:pPr>
                    </w:p>
                    <w:p w14:paraId="6CFD049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line="360" w:lineRule="auto"/>
                        <w:ind w:leftChars="0" w:firstLine="840" w:firstLineChars="35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 w14:paraId="1AA69DAA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line="240" w:lineRule="auto"/>
                        <w:ind w:leftChars="0" w:firstLine="840" w:firstLineChars="350"/>
                        <w:jc w:val="both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C0E5F7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line="240" w:lineRule="auto"/>
                        <w:jc w:val="both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</w:pPr>
                    </w:p>
                    <w:p w14:paraId="0365EF00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line="240" w:lineRule="auto"/>
                        <w:ind w:firstLine="840" w:firstLineChars="350"/>
                        <w:jc w:val="both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3EDB7D0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line="240" w:lineRule="auto"/>
                        <w:jc w:val="both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</w:pPr>
                      <w:r>
                        <w:rPr>
                          <w:rFonts w:hint="default" w:cs="Times New Roman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</w:p>
                    <w:p w14:paraId="37826922">
                      <w:pPr>
                        <w:widowControl/>
                        <w:adjustRightInd w:val="0"/>
                        <w:snapToGrid w:val="0"/>
                        <w:spacing w:line="240" w:lineRule="auto"/>
                        <w:ind w:firstLine="480" w:firstLineChars="200"/>
                        <w:jc w:val="both"/>
                        <w:rPr>
                          <w:rFonts w:hint="default" w:eastAsia="Arial Unicode MS" w:cs="Times New Roman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5601335</wp:posOffset>
                </wp:positionV>
                <wp:extent cx="3220085" cy="350520"/>
                <wp:effectExtent l="0" t="0" r="0" b="0"/>
                <wp:wrapNone/>
                <wp:docPr id="31" name="文本框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085" cy="35052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9747551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  <w:t xml:space="preserve">INTERNSHIP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1" o:spid="_x0000_s1026" o:spt="202" type="#_x0000_t202" style="position:absolute;left:0pt;margin-left:106.85pt;margin-top:441.05pt;height:27.6pt;width:253.55pt;z-index:251677696;mso-width-relative:page;mso-height-relative:page;" filled="f" stroked="f" coordsize="21600,21600" o:gfxdata="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8MFnLt0AAAALAQAADwAAAAAAAAABACAAAAAiAAAAZHJzL2Rv&#10;d25yZXYueG1sUEsBAhQAFAAAAAgAh07iQFny5hPDAQAAaQMAAA4AAAAAAAAAAQAgAAAALAEAAGRy&#10;cy9lMm9Eb2MueG1sUEsFBgAAAAAGAAYAWQEAAGE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 w14:paraId="79747551"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  <w:t xml:space="preserve">INTERNSHIP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6049645</wp:posOffset>
                </wp:positionV>
                <wp:extent cx="4794250" cy="10160"/>
                <wp:effectExtent l="0" t="13970" r="6350" b="33020"/>
                <wp:wrapNone/>
                <wp:docPr id="5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0" cy="1016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o:spt="32" type="#_x0000_t32" style="position:absolute;left:0pt;flip:y;margin-left:109.6pt;margin-top:476.35pt;height:0.8pt;width:377.5pt;z-index:251663360;mso-width-relative:page;mso-height-relative:page;" filled="f" stroked="t" coordsize="21600,21600" o:gfxdata="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PL5tbYAAAACwEAAA8AAAAA&#10;AAAAAQAgAAAAIgAAAGRycy9kb3ducmV2LnhtbFBLAQIUABQAAAAIAIdO4kDNGh6MFAIAABUEAAAO&#10;AAAAAAAAAAEAIAAAACcBAABkcnMvZTJvRG9jLnhtbFBLBQYAAAAABgAGAFkBAACtBQAAAAA=&#10;">
                <v:fill on="f" focussize="0,0"/>
                <v:stroke weight="2.25pt" color="#089CA3 [2406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6318885</wp:posOffset>
                </wp:positionV>
                <wp:extent cx="4925060" cy="11372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3565" y="6508750"/>
                          <a:ext cx="4925060" cy="1137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C0F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Undergone </w:t>
                            </w:r>
                            <w:r>
                              <w:rPr>
                                <w:rFonts w:hint="default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an </w:t>
                            </w:r>
                            <w:r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internship on </w:t>
                            </w:r>
                            <w:r>
                              <w:rPr>
                                <w:rFonts w:hint="default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“ </w:t>
                            </w:r>
                            <w:r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CORE OF JAVA BASIC LEVEL</w:t>
                            </w:r>
                            <w:r>
                              <w:rPr>
                                <w:rFonts w:hint="default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”</w:t>
                            </w:r>
                            <w:r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>
                              <w:rPr>
                                <w:rFonts w:hint="default" w:ascii="Times New Roman" w:hAnsi="Times New Roman" w:eastAsia="Microsoft YaHei UI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BESENT TECHNOLOGY</w:t>
                            </w:r>
                            <w:r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 (1 month)</w:t>
                            </w:r>
                            <w:r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C54F3AE"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BBB08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Undergone </w:t>
                            </w:r>
                            <w:r>
                              <w:rPr>
                                <w:rFonts w:hint="default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an </w:t>
                            </w:r>
                            <w:r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internship on </w:t>
                            </w:r>
                            <w:r>
                              <w:rPr>
                                <w:rFonts w:hint="default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“ ANGULAR TYPESCRIPT ”</w:t>
                            </w:r>
                            <w:r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>
                              <w:rPr>
                                <w:rStyle w:val="9"/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FEMOTOSOFT TECHNOLOGY PVT LTD, CHENNAI</w:t>
                            </w:r>
                          </w:p>
                          <w:p w14:paraId="113FEAC1">
                            <w:pPr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3D7FBF"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5C547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727E7F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jc w:val="both"/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7C1900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jc w:val="both"/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0A4D73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jc w:val="both"/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3E88E4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jc w:val="both"/>
                              <w:rPr>
                                <w:rFonts w:hint="default" w:ascii="Times New Roman" w:hAnsi="Times New Roman" w:eastAsia="Microsoft YaHei UI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A084E4">
                            <w:pPr>
                              <w:jc w:val="both"/>
                              <w:rPr>
                                <w:color w:val="21B2C9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1pt;margin-top:497.55pt;height:89.55pt;width:387.8pt;z-index:251686912;mso-width-relative:page;mso-height-relative:page;" filled="f" stroked="f" coordsize="21600,21600" o:gfxdata="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8ToZdsAAAAMAQAADwAAAAAAAAABACAAAAAiAAAAZHJzL2Rv&#10;d25yZXYueG1sUEsBAhQAFAAAAAgAh07iQP+s8F03AgAAcg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9FC0F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Undergone </w:t>
                      </w:r>
                      <w:r>
                        <w:rPr>
                          <w:rFonts w:hint="default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an </w:t>
                      </w:r>
                      <w:r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internship on </w:t>
                      </w:r>
                      <w:r>
                        <w:rPr>
                          <w:rFonts w:hint="default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“ </w:t>
                      </w:r>
                      <w:r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CORE OF JAVA BASIC LEVEL</w:t>
                      </w:r>
                      <w:r>
                        <w:rPr>
                          <w:rFonts w:hint="default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”</w:t>
                      </w:r>
                      <w:r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 in </w:t>
                      </w:r>
                      <w:r>
                        <w:rPr>
                          <w:rFonts w:hint="default" w:ascii="Times New Roman" w:hAnsi="Times New Roman" w:eastAsia="Microsoft YaHei UI" w:cs="Times New Roman"/>
                          <w:b/>
                          <w:bCs/>
                          <w:color w:val="auto"/>
                          <w:sz w:val="24"/>
                          <w:szCs w:val="24"/>
                        </w:rPr>
                        <w:t>BESENT TECHNOLOGY</w:t>
                      </w:r>
                      <w:r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 (1 month)</w:t>
                      </w:r>
                      <w:r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C54F3AE"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17BBB089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Undergone </w:t>
                      </w:r>
                      <w:r>
                        <w:rPr>
                          <w:rFonts w:hint="default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an </w:t>
                      </w:r>
                      <w:r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internship on </w:t>
                      </w:r>
                      <w:r>
                        <w:rPr>
                          <w:rFonts w:hint="default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  <w:t>“ ANGULAR TYPESCRIPT ”</w:t>
                      </w:r>
                      <w:r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 in </w:t>
                      </w:r>
                      <w:r>
                        <w:rPr>
                          <w:rStyle w:val="9"/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FEMOTOSOFT TECHNOLOGY PVT LTD, CHENNAI</w:t>
                      </w:r>
                    </w:p>
                    <w:p w14:paraId="113FEAC1">
                      <w:pPr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A3D7FBF"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6385C547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5A727E7F"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jc w:val="both"/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6E7C1900"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jc w:val="both"/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450A4D73"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jc w:val="both"/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553E88E4">
                      <w:pPr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jc w:val="both"/>
                        <w:rPr>
                          <w:rFonts w:hint="default" w:ascii="Times New Roman" w:hAnsi="Times New Roman" w:eastAsia="Microsoft YaHei UI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39A084E4">
                      <w:pPr>
                        <w:jc w:val="both"/>
                        <w:rPr>
                          <w:color w:val="21B2C9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7261860</wp:posOffset>
                </wp:positionV>
                <wp:extent cx="4955540" cy="88836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6995" y="6051550"/>
                          <a:ext cx="4955540" cy="88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347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361" w:firstLineChars="15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2A7AB6D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361" w:firstLineChars="15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Duration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months </w:t>
                            </w:r>
                          </w:p>
                          <w:p w14:paraId="6547EF4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360" w:firstLineChars="150"/>
                              <w:jc w:val="left"/>
                            </w:pPr>
                            <w:r>
                              <w:rPr>
                                <w:rFonts w:hint="default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September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to </w:t>
                            </w:r>
                            <w:r>
                              <w:rPr>
                                <w:rFonts w:hint="default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November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- Internship </w:t>
                            </w:r>
                          </w:p>
                          <w:p w14:paraId="58382C0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SKILL SET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:  Angular TS,Bootstrap,JAVA. </w:t>
                            </w:r>
                          </w:p>
                          <w:p w14:paraId="5EAB6197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eastAsia="Arial Unicode MS" w:cs="Times New Roman"/>
                                <w:color w:val="auto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2BEDA459">
                            <w:pP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4pt;margin-top:571.8pt;height:69.95pt;width:390.2pt;z-index:251680768;mso-width-relative:page;mso-height-relative:page;" filled="f" stroked="f" coordsize="21600,21600" o:gfxdata="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6ulLfdAAAADQEAAA8AAAAAAAAAAQAgAAAAIgAAAGRycy9k&#10;b3ducmV2LnhtbFBLAQIUABQAAAAIAIdO4kAy7JG/NgIAAHMEAAAOAAAAAAAAAAEAIAAAACw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153470D">
                      <w:pPr>
                        <w:keepNext w:val="0"/>
                        <w:keepLines w:val="0"/>
                        <w:widowControl/>
                        <w:suppressLineNumbers w:val="0"/>
                        <w:ind w:firstLine="361" w:firstLineChars="150"/>
                        <w:jc w:val="left"/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2A7AB6DB">
                      <w:pPr>
                        <w:keepNext w:val="0"/>
                        <w:keepLines w:val="0"/>
                        <w:widowControl/>
                        <w:suppressLineNumbers w:val="0"/>
                        <w:ind w:firstLine="361" w:firstLineChars="150"/>
                        <w:jc w:val="left"/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Duration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months </w:t>
                      </w:r>
                    </w:p>
                    <w:p w14:paraId="6547EF46">
                      <w:pPr>
                        <w:keepNext w:val="0"/>
                        <w:keepLines w:val="0"/>
                        <w:widowControl/>
                        <w:suppressLineNumbers w:val="0"/>
                        <w:ind w:firstLine="360" w:firstLineChars="150"/>
                        <w:jc w:val="left"/>
                      </w:pPr>
                      <w:r>
                        <w:rPr>
                          <w:rFonts w:hint="default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September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to </w:t>
                      </w:r>
                      <w:r>
                        <w:rPr>
                          <w:rFonts w:hint="default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November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- Internship </w:t>
                      </w:r>
                    </w:p>
                    <w:p w14:paraId="58382C0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SKILL SET 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:  Angular TS,Bootstrap,JAVA. </w:t>
                      </w:r>
                    </w:p>
                    <w:p w14:paraId="5EAB6197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eastAsia="Arial Unicode MS" w:cs="Times New Roman"/>
                          <w:color w:val="auto"/>
                          <w:kern w:val="0"/>
                          <w:sz w:val="28"/>
                          <w:szCs w:val="28"/>
                        </w:rPr>
                      </w:pPr>
                    </w:p>
                    <w:p w14:paraId="2BEDA459">
                      <w:pPr>
                        <w:rPr>
                          <w:rFonts w:hint="default"/>
                          <w:color w:val="au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8136890</wp:posOffset>
                </wp:positionV>
                <wp:extent cx="2117725" cy="18332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7585" y="9379585"/>
                          <a:ext cx="2117725" cy="183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E594F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>I hereby declare that the details and information given above are complete and true to the best of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7pt;margin-top:640.7pt;height:144.35pt;width:166.75pt;z-index:251685888;mso-width-relative:page;mso-height-relative:page;" filled="f" stroked="f" coordsize="21600,21600" o:gfxdata="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CPM0rcAAAADgEAAA8AAAAAAAAAAQAgAAAAIgAAAGRycy9k&#10;b3ducmV2LnhtbFBLAQIUABQAAAAIAIdO4kCdQ0AyNwIAAHM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0E594F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color w:val="auto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IN"/>
                        </w:rPr>
                        <w:t>I hereby declare that the details and information given above are complete and true to the best of knowledge.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-1098550</wp:posOffset>
                </wp:positionH>
                <wp:positionV relativeFrom="paragraph">
                  <wp:posOffset>7573010</wp:posOffset>
                </wp:positionV>
                <wp:extent cx="2127250" cy="4324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0700" y="8360410"/>
                          <a:ext cx="212725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42CA3">
                            <w:pPr>
                              <w:ind w:firstLine="301" w:firstLineChars="100"/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89CA3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89CA3"/>
                                <w:sz w:val="30"/>
                                <w:szCs w:val="30"/>
                                <w:lang w:val="en-IN"/>
                              </w:rPr>
                              <w:t>DECLARATION</w:t>
                            </w:r>
                          </w:p>
                          <w:p w14:paraId="3FFEBDF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.5pt;margin-top:596.3pt;height:34.05pt;width:167.5pt;z-index:251684864;mso-width-relative:page;mso-height-relative:page;" filled="f" stroked="f" coordsize="21600,21600" o:gfxdata="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T7NqN0AAAAOAQAADwAAAAAAAAABACAAAAAiAAAAZHJzL2Rv&#10;d25yZXYueG1sUEsBAhQAFAAAAAgAh07iQLpBHAQ1AgAAcwQAAA4AAAAAAAAAAQAgAAAAL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7142CA3">
                      <w:pPr>
                        <w:ind w:firstLine="301" w:firstLineChars="100"/>
                        <w:jc w:val="left"/>
                        <w:rPr>
                          <w:rFonts w:hint="default"/>
                          <w:b/>
                          <w:bCs/>
                          <w:color w:val="089CA3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89CA3"/>
                          <w:sz w:val="30"/>
                          <w:szCs w:val="30"/>
                          <w:lang w:val="en-IN"/>
                        </w:rPr>
                        <w:t>DECLARATION</w:t>
                      </w:r>
                    </w:p>
                    <w:p w14:paraId="3FFEBDF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6872605</wp:posOffset>
                </wp:positionV>
                <wp:extent cx="2038985" cy="676910"/>
                <wp:effectExtent l="0" t="0" r="0" b="0"/>
                <wp:wrapNone/>
                <wp:docPr id="2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676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8C6E10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eastAsia="Arial Unicode MS" w:cs="Times New Roman"/>
                                <w:color w:val="auto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auto"/>
                                <w:kern w:val="0"/>
                                <w:sz w:val="24"/>
                                <w:szCs w:val="24"/>
                                <w:lang w:val="en-IN"/>
                              </w:rPr>
                              <w:t>Web Developement</w:t>
                            </w:r>
                          </w:p>
                          <w:p w14:paraId="7FDC578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auto"/>
                                <w:kern w:val="0"/>
                                <w:sz w:val="24"/>
                                <w:szCs w:val="24"/>
                                <w:lang w:val="en-IN"/>
                              </w:rPr>
                              <w:t>Full Stack Developement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81.6pt;margin-top:541.15pt;height:53.3pt;width:160.55pt;z-index:251672576;mso-width-relative:page;mso-height-relative:page;" filled="f" stroked="f" coordsize="21600,21600" o:gfxdata="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U3QC3aAAAADgEAAA8AAAAAAAAAAQAgAAAAIgAAAGRycy9kb3ducmV2LnhtbFBL&#10;AQIUABQAAAAIAIdO4kCOpGAfuwEAAF4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38C6E10">
                      <w:pPr>
                        <w:widowControl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left"/>
                        <w:rPr>
                          <w:rFonts w:hint="default" w:eastAsia="Arial Unicode MS" w:cs="Times New Roman"/>
                          <w:color w:val="auto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Arial Unicode MS" w:cs="Times New Roman"/>
                          <w:color w:val="auto"/>
                          <w:kern w:val="0"/>
                          <w:sz w:val="24"/>
                          <w:szCs w:val="24"/>
                          <w:lang w:val="en-IN"/>
                        </w:rPr>
                        <w:t>Web Developement</w:t>
                      </w:r>
                    </w:p>
                    <w:p w14:paraId="7FDC578F">
                      <w:pPr>
                        <w:widowControl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Arial Unicode MS" w:cs="Times New Roman"/>
                          <w:color w:val="auto"/>
                          <w:kern w:val="0"/>
                          <w:sz w:val="24"/>
                          <w:szCs w:val="24"/>
                          <w:lang w:val="en-IN"/>
                        </w:rPr>
                        <w:t>Full Stack Developement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-1046480</wp:posOffset>
                </wp:positionH>
                <wp:positionV relativeFrom="paragraph">
                  <wp:posOffset>6201410</wp:posOffset>
                </wp:positionV>
                <wp:extent cx="1960880" cy="472440"/>
                <wp:effectExtent l="0" t="0" r="0" b="0"/>
                <wp:wrapNone/>
                <wp:docPr id="1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2726" y="1085850"/>
                          <a:ext cx="19608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C85758"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89CA3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89CA3"/>
                                <w:sz w:val="28"/>
                                <w:szCs w:val="28"/>
                                <w:lang w:val="en-US"/>
                              </w:rPr>
                              <w:t>AREA O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89CA3"/>
                                <w:sz w:val="28"/>
                                <w:szCs w:val="28"/>
                                <w:lang w:val="en-IN"/>
                              </w:rPr>
                              <w:t xml:space="preserve">F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89CA3"/>
                                <w:sz w:val="28"/>
                                <w:szCs w:val="28"/>
                                <w:lang w:val="en-US"/>
                              </w:rPr>
                              <w:t>INTEREST</w:t>
                            </w:r>
                          </w:p>
                          <w:p w14:paraId="6A1F1942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color w:val="089CA3" w:themeColor="accent3" w:themeShade="BF"/>
                                <w:sz w:val="34"/>
                                <w:szCs w:val="34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82.4pt;margin-top:488.3pt;height:37.2pt;width:154.4pt;z-index:251666432;mso-width-relative:page;mso-height-relative:page;" filled="f" stroked="f" coordsize="21600,21600" o:gfxdata="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vOkUtkAAAANAQAADwAAAAAAAAABACAA&#10;AAAiAAAAZHJzL2Rvd25yZXYueG1sUEsBAhQAFAAAAAgAh07iQFeAeWTTAQAAkQMAAA4AAAAAAAAA&#10;AQAgAAAAKA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7C85758">
                      <w:pPr>
                        <w:jc w:val="left"/>
                        <w:rPr>
                          <w:rFonts w:hint="default"/>
                          <w:b/>
                          <w:bCs/>
                          <w:color w:val="089CA3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89CA3"/>
                          <w:sz w:val="28"/>
                          <w:szCs w:val="28"/>
                          <w:lang w:val="en-US"/>
                        </w:rPr>
                        <w:t>AREA O</w:t>
                      </w:r>
                      <w:r>
                        <w:rPr>
                          <w:rFonts w:hint="default"/>
                          <w:b/>
                          <w:bCs/>
                          <w:color w:val="089CA3"/>
                          <w:sz w:val="28"/>
                          <w:szCs w:val="28"/>
                          <w:lang w:val="en-IN"/>
                        </w:rPr>
                        <w:t xml:space="preserve">F </w:t>
                      </w:r>
                      <w:r>
                        <w:rPr>
                          <w:rFonts w:hint="default"/>
                          <w:b/>
                          <w:bCs/>
                          <w:color w:val="089CA3"/>
                          <w:sz w:val="28"/>
                          <w:szCs w:val="28"/>
                          <w:lang w:val="en-US"/>
                        </w:rPr>
                        <w:t>INTEREST</w:t>
                      </w:r>
                    </w:p>
                    <w:p w14:paraId="6A1F1942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default" w:ascii="Times New Roman" w:hAnsi="Times New Roman" w:eastAsia="Microsoft YaHei" w:cs="Times New Roman"/>
                          <w:color w:val="089CA3" w:themeColor="accent3" w:themeShade="BF"/>
                          <w:sz w:val="34"/>
                          <w:szCs w:val="3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8216900</wp:posOffset>
                </wp:positionV>
                <wp:extent cx="1845310" cy="2755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2040" y="6315710"/>
                          <a:ext cx="184531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00CDA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  <w:t>ACHIEVEMENTS</w:t>
                            </w:r>
                          </w:p>
                          <w:p w14:paraId="3557B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05pt;margin-top:647pt;height:21.7pt;width:145.3pt;z-index:251681792;mso-width-relative:page;mso-height-relative:page;" filled="f" stroked="f" coordsize="21600,21600" o:gfxdata="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RTCzjdAAAADQEAAA8AAAAAAAAAAQAgAAAAIgAAAGRycy9k&#10;b3ducmV2LnhtbFBLAQIUABQAAAAIAIdO4kANRP/1NgIAAHMEAAAOAAAAAAAAAAEAIAAAACw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8B00CDA">
                      <w:pPr>
                        <w:adjustRightInd w:val="0"/>
                        <w:snapToGrid w:val="0"/>
                        <w:spacing w:line="300" w:lineRule="exact"/>
                        <w:rPr>
                          <w:rFonts w:hint="default" w:ascii="Times New Roman" w:hAnsi="Times New Roman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  <w:t>ACHIEVEMENTS</w:t>
                      </w:r>
                    </w:p>
                    <w:p w14:paraId="3557BE41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8527415</wp:posOffset>
                </wp:positionV>
                <wp:extent cx="4794250" cy="10160"/>
                <wp:effectExtent l="0" t="13970" r="6350" b="33020"/>
                <wp:wrapNone/>
                <wp:docPr id="35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0" cy="1016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o:spt="32" type="#_x0000_t32" style="position:absolute;left:0pt;flip:y;margin-left:111.8pt;margin-top:671.45pt;height:0.8pt;width:377.5pt;z-index:251682816;mso-width-relative:page;mso-height-relative:page;" filled="f" stroked="t" coordsize="21600,21600" o:gfxdata="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ehfPjaAAAADQEAAA8A&#10;AAAAAAAAAQAgAAAAIgAAAGRycy9kb3ducmV2LnhtbFBLAQIUABQAAAAIAIdO4kCoN8sIFQIAABYE&#10;AAAOAAAAAAAAAAEAIAAAACkBAABkcnMvZTJvRG9jLnhtbFBLBQYAAAAABgAGAFkBAACwBQAAAAA=&#10;">
                <v:fill on="f" focussize="0,0"/>
                <v:stroke weight="2.25pt" color="#089CA3 [2406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5913755</wp:posOffset>
                </wp:positionV>
                <wp:extent cx="3166110" cy="260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7540" y="7146925"/>
                          <a:ext cx="316611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C1CAB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89CA3"/>
                                <w:kern w:val="24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89CA3"/>
                                <w:kern w:val="24"/>
                                <w:sz w:val="30"/>
                                <w:szCs w:val="30"/>
                                <w:lang w:val="en-IN"/>
                              </w:rPr>
                              <w:t xml:space="preserve"> </w:t>
                            </w:r>
                          </w:p>
                          <w:p w14:paraId="072A3F5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25pt;margin-top:465.65pt;height:20.5pt;width:249.3pt;z-index:251679744;mso-width-relative:page;mso-height-relative:page;" filled="f" stroked="f" coordsize="21600,21600" o:gfxdata="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fgIfDbAAAACwEAAA8AAAAAAAAAAQAgAAAAIgAAAGRycy9kb3du&#10;cmV2LnhtbFBLAQIUABQAAAAIAIdO4kBFMRXNNQIAAHM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4C1CAB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rPr>
                          <w:rFonts w:hint="default" w:ascii="Arial" w:hAnsi="Arial" w:eastAsia="Microsoft YaHei" w:cs="Arial"/>
                          <w:b/>
                          <w:bCs/>
                          <w:color w:val="089CA3"/>
                          <w:kern w:val="24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89CA3"/>
                          <w:kern w:val="24"/>
                          <w:sz w:val="30"/>
                          <w:szCs w:val="30"/>
                          <w:lang w:val="en-IN"/>
                        </w:rPr>
                        <w:t xml:space="preserve"> </w:t>
                      </w:r>
                    </w:p>
                    <w:p w14:paraId="072A3F5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-1109345</wp:posOffset>
                </wp:positionH>
                <wp:positionV relativeFrom="paragraph">
                  <wp:posOffset>3044190</wp:posOffset>
                </wp:positionV>
                <wp:extent cx="2269490" cy="3242310"/>
                <wp:effectExtent l="0" t="0" r="0" b="0"/>
                <wp:wrapNone/>
                <wp:docPr id="22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324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25CCB5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2F7299DD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 w14:paraId="2F8F5036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OOPS</w:t>
                            </w:r>
                          </w:p>
                          <w:p w14:paraId="60600028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</w:t>
                            </w:r>
                          </w:p>
                          <w:p w14:paraId="5E7A539A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  <w:p w14:paraId="541F213D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HTML,CSS</w:t>
                            </w:r>
                          </w:p>
                          <w:p w14:paraId="114B169A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BOOTSTRAP</w:t>
                            </w:r>
                          </w:p>
                          <w:p w14:paraId="385BAF9D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ANGULAR TS</w:t>
                            </w:r>
                          </w:p>
                          <w:p w14:paraId="55E41DAC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07C20CFE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CD2FD8F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365C18CF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auto"/>
                              <w:ind w:leftChars="0"/>
                              <w:jc w:val="left"/>
                              <w:rPr>
                                <w:rFonts w:hint="default" w:ascii="Times New Roman" w:hAnsi="Times New Roman" w:eastAsia="Arial Unicode MS" w:cs="Times New Roman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CAF3A4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Attended workshop on "Android app development with machine </w:t>
                            </w:r>
                          </w:p>
                          <w:p w14:paraId="4468DF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learning" in "U Can Solution".</w:t>
                            </w:r>
                          </w:p>
                          <w:p w14:paraId="0ACA4F52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default" w:eastAsia="Arial Unicode MS" w:cs="Times New Roman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87.35pt;margin-top:239.7pt;height:255.3pt;width:178.7pt;z-index:251671552;mso-width-relative:page;mso-height-relative:page;" filled="f" stroked="f" coordsize="21600,21600" o:gfxdata="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Ec2KNgA&#10;AAAMAQAADwAAAAAAAAABACAAAAAiAAAAZHJzL2Rvd25yZXYueG1sUEsBAhQAFAAAAAgAh07iQNGM&#10;/qcfAgAAJw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125CCB5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000000" w:themeColor="text1"/>
                          <w:kern w:val="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2F7299DD">
                      <w:pPr>
                        <w:widowControl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</w:t>
                      </w:r>
                    </w:p>
                    <w:p w14:paraId="2F8F5036">
                      <w:pPr>
                        <w:widowControl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OOPS</w:t>
                      </w:r>
                    </w:p>
                    <w:p w14:paraId="60600028">
                      <w:pPr>
                        <w:widowControl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</w:t>
                      </w:r>
                    </w:p>
                    <w:p w14:paraId="5E7A539A">
                      <w:pPr>
                        <w:widowControl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  <w:p w14:paraId="541F213D">
                      <w:pPr>
                        <w:widowControl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HTML,CSS</w:t>
                      </w:r>
                    </w:p>
                    <w:p w14:paraId="114B169A">
                      <w:pPr>
                        <w:widowControl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BOOTSTRAP</w:t>
                      </w:r>
                    </w:p>
                    <w:p w14:paraId="385BAF9D">
                      <w:pPr>
                        <w:widowControl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ANGULAR TS</w:t>
                      </w:r>
                    </w:p>
                    <w:p w14:paraId="55E41DAC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07C20CFE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000000" w:themeColor="text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CD2FD8F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365C18CF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auto"/>
                        <w:ind w:leftChars="0"/>
                        <w:jc w:val="left"/>
                        <w:rPr>
                          <w:rFonts w:hint="default" w:ascii="Times New Roman" w:hAnsi="Times New Roman" w:eastAsia="Arial Unicode MS" w:cs="Times New Roman"/>
                          <w:color w:val="auto"/>
                          <w:kern w:val="0"/>
                          <w:sz w:val="24"/>
                          <w:szCs w:val="24"/>
                        </w:rPr>
                      </w:pPr>
                    </w:p>
                    <w:p w14:paraId="0CAF3A4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Attended workshop on "Android app development with machine </w:t>
                      </w:r>
                    </w:p>
                    <w:p w14:paraId="4468DF1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learning" in "U Can Solution".</w:t>
                      </w:r>
                    </w:p>
                    <w:p w14:paraId="0ACA4F52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default" w:eastAsia="Arial Unicode MS" w:cs="Times New Roman"/>
                          <w:color w:val="000000" w:themeColor="text1"/>
                          <w:kern w:val="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-1277620</wp:posOffset>
                </wp:positionH>
                <wp:positionV relativeFrom="paragraph">
                  <wp:posOffset>4878070</wp:posOffset>
                </wp:positionV>
                <wp:extent cx="2673985" cy="2990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5995" y="5934710"/>
                          <a:ext cx="267398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F81B2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89CA3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89CA3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089CA3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  <w:t>CERTIFICATION COURSE</w:t>
                            </w:r>
                          </w:p>
                          <w:p w14:paraId="43E443AB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89CA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2F4498D6">
                            <w:pPr>
                              <w:jc w:val="center"/>
                              <w:rPr>
                                <w:b/>
                                <w:bCs/>
                                <w:color w:val="089CA3"/>
                              </w:rPr>
                            </w:pPr>
                          </w:p>
                          <w:p w14:paraId="6BC8A136">
                            <w:pPr>
                              <w:rPr>
                                <w:b/>
                                <w:bCs/>
                                <w:color w:val="089CA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0.6pt;margin-top:384.1pt;height:23.55pt;width:210.55pt;z-index:251678720;mso-width-relative:page;mso-height-relative:page;" filled="f" stroked="f" coordsize="21600,21600" o:gfxdata="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iNIj3QAAAAwBAAAPAAAAAAAAAAEAIAAAACIAAABkcnMv&#10;ZG93bnJldi54bWxQSwECFAAUAAAACACHTuJATrsvPjcCAABzBAAADgAAAAAAAAABACAAAAAs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1F81B2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rPr>
                          <w:rFonts w:hint="default" w:ascii="Arial" w:hAnsi="Arial" w:eastAsia="Microsoft YaHei" w:cs="Arial"/>
                          <w:b/>
                          <w:bCs/>
                          <w:color w:val="089CA3"/>
                          <w:kern w:val="24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89CA3"/>
                          <w:kern w:val="24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089CA3"/>
                          <w:kern w:val="24"/>
                          <w:sz w:val="28"/>
                          <w:szCs w:val="28"/>
                          <w:lang w:val="en-IN"/>
                        </w:rPr>
                        <w:t>CERTIFICATION COURSE</w:t>
                      </w:r>
                    </w:p>
                    <w:p w14:paraId="43E443AB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center"/>
                        <w:rPr>
                          <w:rFonts w:hint="default" w:ascii="Arial" w:hAnsi="Arial" w:eastAsia="Microsoft YaHei" w:cs="Arial"/>
                          <w:b/>
                          <w:bCs/>
                          <w:color w:val="089CA3"/>
                          <w:kern w:val="24"/>
                          <w:sz w:val="30"/>
                          <w:szCs w:val="30"/>
                          <w:lang w:val="en-US"/>
                        </w:rPr>
                      </w:pPr>
                    </w:p>
                    <w:p w14:paraId="2F4498D6">
                      <w:pPr>
                        <w:jc w:val="center"/>
                        <w:rPr>
                          <w:b/>
                          <w:bCs/>
                          <w:color w:val="089CA3"/>
                        </w:rPr>
                      </w:pPr>
                    </w:p>
                    <w:p w14:paraId="6BC8A136">
                      <w:pPr>
                        <w:rPr>
                          <w:b/>
                          <w:bCs/>
                          <w:color w:val="089CA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2797175</wp:posOffset>
                </wp:positionV>
                <wp:extent cx="2147570" cy="296545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2726" y="1085850"/>
                          <a:ext cx="21475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F7E473"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color w:val="089CA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eastAsia="Arial Unicode MS" w:cs="Times New Roman"/>
                                <w:b/>
                                <w:bCs/>
                                <w:color w:val="089CA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eastAsia="Arial Unicode MS" w:cs="Times New Roman"/>
                                <w:b/>
                                <w:bCs/>
                                <w:color w:val="089CA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w:t>ECHNICAL</w:t>
                            </w:r>
                            <w:r>
                              <w:rPr>
                                <w:rFonts w:hint="default" w:eastAsia="Arial Unicode MS" w:cs="Times New Roman"/>
                                <w:color w:val="089CA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089CA3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KILLS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84pt;margin-top:220.25pt;height:23.35pt;width:169.1pt;z-index:251665408;mso-width-relative:page;mso-height-relative:page;" filled="f" stroked="f" coordsize="21600,21600" o:gfxdata="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Phbu/ZAAAADAEAAA8AAAAAAAAAAQAg&#10;AAAAIgAAAGRycy9kb3ducmV2LnhtbFBLAQIUABQAAAAIAIdO4kA4ugzU1AEAAJEDAAAOAAAAAAAA&#10;AAEAIAAAACgBAABkcnMvZTJvRG9jLnhtbF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8F7E473"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center"/>
                        <w:rPr>
                          <w:rFonts w:hint="default" w:ascii="Arial" w:hAnsi="Arial" w:eastAsia="Microsoft YaHei" w:cs="Arial"/>
                          <w:b/>
                          <w:color w:val="089CA3"/>
                          <w:kern w:val="24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eastAsia="Arial Unicode MS" w:cs="Times New Roman"/>
                          <w:b/>
                          <w:bCs/>
                          <w:color w:val="089CA3"/>
                          <w:kern w:val="0"/>
                          <w:sz w:val="28"/>
                          <w:szCs w:val="28"/>
                          <w:lang w:val="en-US"/>
                        </w:rPr>
                        <w:t>T</w:t>
                      </w:r>
                      <w:r>
                        <w:rPr>
                          <w:rFonts w:hint="default" w:ascii="Times New Roman" w:hAnsi="Times New Roman" w:eastAsia="Arial Unicode MS" w:cs="Times New Roman"/>
                          <w:b/>
                          <w:bCs/>
                          <w:color w:val="089CA3"/>
                          <w:kern w:val="0"/>
                          <w:sz w:val="28"/>
                          <w:szCs w:val="28"/>
                          <w:lang w:val="en-US"/>
                        </w:rPr>
                        <w:t>ECHNICAL</w:t>
                      </w:r>
                      <w:r>
                        <w:rPr>
                          <w:rFonts w:hint="default" w:eastAsia="Arial Unicode MS" w:cs="Times New Roman"/>
                          <w:color w:val="089CA3"/>
                          <w:kern w:val="0"/>
                          <w:sz w:val="28"/>
                          <w:szCs w:val="28"/>
                          <w:lang w:val="en-US"/>
                        </w:rPr>
                        <w:t xml:space="preserve"> S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color w:val="089CA3"/>
                          <w:kern w:val="24"/>
                          <w:sz w:val="28"/>
                          <w:szCs w:val="28"/>
                          <w:lang w:val="en-US"/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-1118870</wp:posOffset>
                </wp:positionH>
                <wp:positionV relativeFrom="paragraph">
                  <wp:posOffset>-751840</wp:posOffset>
                </wp:positionV>
                <wp:extent cx="2327910" cy="3483610"/>
                <wp:effectExtent l="0" t="0" r="0" b="0"/>
                <wp:wrapNone/>
                <wp:docPr id="6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348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9B0BF">
                            <w:pPr>
                              <w:pStyle w:val="1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eastAsia="Microsoft YaHei" w:cs="Times New Roman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Lakshmi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Karthika</w:t>
                            </w:r>
                            <w:r>
                              <w:rPr>
                                <w:spacing w:val="-1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0EAFBE57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980" w:hanging="980" w:hangingChars="350"/>
                              <w:jc w:val="left"/>
                              <w:rPr>
                                <w:spacing w:val="-2"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"mailto:lakshmikarthika07@gmail.com"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>lakshmikarthika07@gmil.com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fldChar w:fldCharType="end"/>
                            </w:r>
                          </w:p>
                          <w:p w14:paraId="64356765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1299" w:leftChars="450" w:hanging="354" w:hangingChars="15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8072237454</w:t>
                            </w:r>
                          </w:p>
                          <w:p w14:paraId="530BFEB1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840" w:firstLineChars="350"/>
                              <w:jc w:val="left"/>
                              <w:rPr>
                                <w:rFonts w:hint="default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Rajapalayam.</w:t>
                            </w:r>
                          </w:p>
                          <w:p w14:paraId="3889B1A0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840" w:firstLineChars="350"/>
                              <w:jc w:val="left"/>
                              <w:rPr>
                                <w:rFonts w:hint="default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18A6D9A">
                            <w:pPr>
                              <w:spacing w:before="0"/>
                              <w:ind w:left="281" w:right="0" w:firstLine="0"/>
                              <w:jc w:val="left"/>
                              <w:rPr>
                                <w:b w:val="0"/>
                                <w:bCs/>
                                <w:sz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pacing w:val="-2"/>
                                <w:sz w:val="24"/>
                                <w:u w:val="thick"/>
                              </w:rPr>
                              <w:t>https://github.com/Lakshmi</w:t>
                            </w:r>
                            <w:r>
                              <w:rPr>
                                <w:b w:val="0"/>
                                <w:bCs/>
                                <w:spacing w:val="80"/>
                                <w:sz w:val="24"/>
                                <w:u w:val="thick"/>
                              </w:rPr>
                              <w:t xml:space="preserve"> </w:t>
                            </w:r>
                          </w:p>
                          <w:p w14:paraId="5BD82F01">
                            <w:pPr>
                              <w:spacing w:before="55"/>
                              <w:ind w:left="250" w:right="0" w:firstLine="0"/>
                              <w:jc w:val="left"/>
                              <w:rPr>
                                <w:b w:val="0"/>
                                <w:bCs/>
                                <w:sz w:val="21"/>
                              </w:rPr>
                            </w:pPr>
                            <w:r>
                              <w:rPr>
                                <w:b w:val="0"/>
                                <w:bCs/>
                                <w:spacing w:val="-2"/>
                                <w:sz w:val="21"/>
                                <w:u w:val="single"/>
                              </w:rPr>
                              <w:t>Karthika</w:t>
                            </w:r>
                          </w:p>
                          <w:p w14:paraId="1BA349F7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48C51BA9">
                            <w:pPr>
                              <w:spacing w:before="0" w:line="278" w:lineRule="auto"/>
                              <w:ind w:left="250" w:right="25" w:firstLine="31"/>
                              <w:jc w:val="left"/>
                              <w:rPr>
                                <w:b w:val="0"/>
                                <w:bCs/>
                                <w:sz w:val="21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u w:val="thick"/>
                              </w:rPr>
                              <w:t>https://</w:t>
                            </w:r>
                            <w:r>
                              <w:rPr>
                                <w:b w:val="0"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 w:val="0"/>
                                <w:bCs/>
                              </w:rPr>
                              <w:instrText xml:space="preserve"> HYPERLINK "http://www.linkedin.com/in/" \h </w:instrText>
                            </w:r>
                            <w:r>
                              <w:rPr>
                                <w:b w:val="0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u w:val="thick"/>
                              </w:rPr>
                              <w:t>www.linkedin.com/in/</w:t>
                            </w:r>
                            <w:r>
                              <w:rPr>
                                <w:b w:val="0"/>
                                <w:bCs/>
                                <w:spacing w:val="2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pacing w:val="22"/>
                                <w:sz w:val="24"/>
                                <w:u w:val="thick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bCs/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u w:val="thick"/>
                              </w:rPr>
                              <w:t>Lakshmi-karthika-</w:t>
                            </w:r>
                            <w:r>
                              <w:rPr>
                                <w:b w:val="0"/>
                                <w:bCs/>
                                <w:spacing w:val="-2"/>
                                <w:sz w:val="21"/>
                                <w:u w:val="single"/>
                              </w:rPr>
                              <w:t>04578920b</w:t>
                            </w:r>
                          </w:p>
                          <w:p w14:paraId="26137A7E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22D828D6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840" w:firstLineChars="350"/>
                              <w:jc w:val="left"/>
                              <w:rPr>
                                <w:rFonts w:hint="default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0361331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29FF1E15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firstLine="960" w:firstLineChars="400"/>
                              <w:jc w:val="both"/>
                              <w:rPr>
                                <w:rFonts w:hint="default" w:ascii="Times New Roman" w:hAnsi="Times New Roman" w:eastAsia="Microsoft YaHei" w:cs="Times New Roman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F6F3DE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241" w:firstLineChars="10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7975F0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https://www.linkedin.com/in/kamatchi-thangamariyappan-63079220b</w:t>
                            </w:r>
                          </w:p>
                          <w:p w14:paraId="212EE14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241" w:firstLineChars="10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74D9F48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firstLine="960" w:firstLineChars="400"/>
                              <w:jc w:val="both"/>
                              <w:rPr>
                                <w:rFonts w:hint="default" w:eastAsia="Microsoft YaHei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0F46FF9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364C1C4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instrText xml:space="preserve"> HYPERLINK "https://www.linkedin.com/in/gayathri-santhanaraj-b2878320b" \t "https://mail.google.com/mail/u/0/" \l "inbox/_blank" </w:instrTex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https://ww</w:t>
                            </w:r>
                            <w:r>
                              <w:rPr>
                                <w:rStyle w:val="7"/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color w:val="4FCEFF" w:themeColor="accent2" w:themeTint="99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w.link</w:t>
                            </w:r>
                            <w:r>
                              <w:rPr>
                                <w:rStyle w:val="7"/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edin.com/in/gayathri-santhanaraj-b2878320b</w:t>
                            </w: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88.1pt;margin-top:-59.2pt;height:274.3pt;width:183.3pt;z-index:251664384;mso-width-relative:page;mso-height-relative:page;" filled="f" stroked="f" coordsize="21600,21600" o:gfxdata="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dujbLZAAAADQEAAA8AAAAAAAAAAQAgAAAAIgAAAGRycy9kb3ducmV2LnhtbFBLAQIUABQA&#10;AAAIAIdO4kA3mimTtgEAAF4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589B0BF">
                      <w:pPr>
                        <w:pStyle w:val="1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 w:eastAsia="Microsoft YaHei" w:cs="Times New Roman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Lakshmi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Karthika</w:t>
                      </w:r>
                      <w:r>
                        <w:rPr>
                          <w:spacing w:val="-1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pacing w:val="-10"/>
                          <w:sz w:val="28"/>
                          <w:szCs w:val="28"/>
                        </w:rPr>
                        <w:t>N</w:t>
                      </w:r>
                    </w:p>
                    <w:p w14:paraId="0EAFBE57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980" w:hanging="980" w:hangingChars="350"/>
                        <w:jc w:val="left"/>
                        <w:rPr>
                          <w:spacing w:val="-2"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"mailto:lakshmikarthika07@gmail.com" \h </w:instrText>
                      </w:r>
                      <w:r>
                        <w:fldChar w:fldCharType="separate"/>
                      </w:r>
                      <w:r>
                        <w:rPr>
                          <w:spacing w:val="-2"/>
                          <w:u w:val="single"/>
                        </w:rPr>
                        <w:t>lakshmikarthika07@gmil.com</w:t>
                      </w:r>
                      <w:r>
                        <w:rPr>
                          <w:spacing w:val="-2"/>
                          <w:u w:val="single"/>
                        </w:rPr>
                        <w:fldChar w:fldCharType="end"/>
                      </w:r>
                    </w:p>
                    <w:p w14:paraId="64356765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1299" w:leftChars="450" w:hanging="354" w:hangingChars="15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pacing w:val="-2"/>
                        </w:rPr>
                        <w:t>8072237454</w:t>
                      </w:r>
                    </w:p>
                    <w:p w14:paraId="530BFEB1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840" w:firstLineChars="350"/>
                        <w:jc w:val="left"/>
                        <w:rPr>
                          <w:rFonts w:hint="default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Rajapalayam.</w:t>
                      </w:r>
                    </w:p>
                    <w:p w14:paraId="3889B1A0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840" w:firstLineChars="350"/>
                        <w:jc w:val="left"/>
                        <w:rPr>
                          <w:rFonts w:hint="default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</w:p>
                    <w:p w14:paraId="018A6D9A">
                      <w:pPr>
                        <w:spacing w:before="0"/>
                        <w:ind w:left="281" w:right="0" w:firstLine="0"/>
                        <w:jc w:val="left"/>
                        <w:rPr>
                          <w:b w:val="0"/>
                          <w:bCs/>
                          <w:sz w:val="24"/>
                        </w:rPr>
                      </w:pPr>
                      <w:r>
                        <w:rPr>
                          <w:b w:val="0"/>
                          <w:bCs/>
                          <w:spacing w:val="-2"/>
                          <w:sz w:val="24"/>
                          <w:u w:val="thick"/>
                        </w:rPr>
                        <w:t>https://github.com/Lakshmi</w:t>
                      </w:r>
                      <w:r>
                        <w:rPr>
                          <w:b w:val="0"/>
                          <w:bCs/>
                          <w:spacing w:val="80"/>
                          <w:sz w:val="24"/>
                          <w:u w:val="thick"/>
                        </w:rPr>
                        <w:t xml:space="preserve"> </w:t>
                      </w:r>
                    </w:p>
                    <w:p w14:paraId="5BD82F01">
                      <w:pPr>
                        <w:spacing w:before="55"/>
                        <w:ind w:left="250" w:right="0" w:firstLine="0"/>
                        <w:jc w:val="left"/>
                        <w:rPr>
                          <w:b w:val="0"/>
                          <w:bCs/>
                          <w:sz w:val="21"/>
                        </w:rPr>
                      </w:pPr>
                      <w:r>
                        <w:rPr>
                          <w:b w:val="0"/>
                          <w:bCs/>
                          <w:spacing w:val="-2"/>
                          <w:sz w:val="21"/>
                          <w:u w:val="single"/>
                        </w:rPr>
                        <w:t>Karthika</w:t>
                      </w:r>
                    </w:p>
                    <w:p w14:paraId="1BA349F7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48C51BA9">
                      <w:pPr>
                        <w:spacing w:before="0" w:line="278" w:lineRule="auto"/>
                        <w:ind w:left="250" w:right="25" w:firstLine="31"/>
                        <w:jc w:val="left"/>
                        <w:rPr>
                          <w:b w:val="0"/>
                          <w:bCs/>
                          <w:sz w:val="21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u w:val="thick"/>
                        </w:rPr>
                        <w:t>https://</w:t>
                      </w:r>
                      <w:r>
                        <w:rPr>
                          <w:b w:val="0"/>
                          <w:bCs/>
                        </w:rPr>
                        <w:fldChar w:fldCharType="begin"/>
                      </w:r>
                      <w:r>
                        <w:rPr>
                          <w:b w:val="0"/>
                          <w:bCs/>
                        </w:rPr>
                        <w:instrText xml:space="preserve"> HYPERLINK "http://www.linkedin.com/in/" \h </w:instrText>
                      </w:r>
                      <w:r>
                        <w:rPr>
                          <w:b w:val="0"/>
                          <w:bCs/>
                        </w:rPr>
                        <w:fldChar w:fldCharType="separate"/>
                      </w:r>
                      <w:r>
                        <w:rPr>
                          <w:b w:val="0"/>
                          <w:bCs/>
                          <w:sz w:val="24"/>
                          <w:u w:val="thick"/>
                        </w:rPr>
                        <w:t>www.linkedin.com/in/</w:t>
                      </w:r>
                      <w:r>
                        <w:rPr>
                          <w:b w:val="0"/>
                          <w:bCs/>
                          <w:spacing w:val="22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spacing w:val="22"/>
                          <w:sz w:val="24"/>
                          <w:u w:val="thick"/>
                        </w:rPr>
                        <w:fldChar w:fldCharType="end"/>
                      </w:r>
                      <w:r>
                        <w:rPr>
                          <w:b w:val="0"/>
                          <w:bCs/>
                          <w:spacing w:val="22"/>
                          <w:sz w:val="24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sz w:val="24"/>
                          <w:u w:val="thick"/>
                        </w:rPr>
                        <w:t>Lakshmi-karthika-</w:t>
                      </w:r>
                      <w:r>
                        <w:rPr>
                          <w:b w:val="0"/>
                          <w:bCs/>
                          <w:spacing w:val="-2"/>
                          <w:sz w:val="21"/>
                          <w:u w:val="single"/>
                        </w:rPr>
                        <w:t>04578920b</w:t>
                      </w:r>
                    </w:p>
                    <w:p w14:paraId="26137A7E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22D828D6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840" w:firstLineChars="350"/>
                        <w:jc w:val="left"/>
                        <w:rPr>
                          <w:rFonts w:hint="default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</w:p>
                    <w:p w14:paraId="70361331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</w:p>
                    <w:p w14:paraId="29FF1E15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firstLine="960" w:firstLineChars="400"/>
                        <w:jc w:val="both"/>
                        <w:rPr>
                          <w:rFonts w:hint="default" w:ascii="Times New Roman" w:hAnsi="Times New Roman" w:eastAsia="Microsoft YaHei" w:cs="Times New Roman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F6F3DE6">
                      <w:pPr>
                        <w:keepNext w:val="0"/>
                        <w:keepLines w:val="0"/>
                        <w:widowControl/>
                        <w:suppressLineNumbers w:val="0"/>
                        <w:ind w:firstLine="241" w:firstLineChars="100"/>
                        <w:jc w:val="left"/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7975F0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https://www.linkedin.com/in/kamatchi-thangamariyappan-63079220b</w:t>
                      </w:r>
                    </w:p>
                    <w:p w14:paraId="212EE149">
                      <w:pPr>
                        <w:keepNext w:val="0"/>
                        <w:keepLines w:val="0"/>
                        <w:widowControl/>
                        <w:suppressLineNumbers w:val="0"/>
                        <w:ind w:firstLine="241" w:firstLineChars="100"/>
                        <w:jc w:val="left"/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74D9F48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firstLine="960" w:firstLineChars="400"/>
                        <w:jc w:val="both"/>
                        <w:rPr>
                          <w:rFonts w:hint="default" w:eastAsia="Microsoft YaHei" w:cs="Times New Roman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0F46FF9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440" w:lineRule="exact"/>
                        <w:jc w:val="center"/>
                        <w:rPr>
                          <w:rFonts w:hint="default" w:ascii="Times New Roman" w:hAnsi="Times New Roman" w:eastAsia="Microsoft YaHei" w:cs="Times New Roman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364C1C4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440" w:lineRule="exact"/>
                        <w:jc w:val="center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color w:val="1155CC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155CC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155CC"/>
                          <w:spacing w:val="0"/>
                          <w:sz w:val="24"/>
                          <w:szCs w:val="24"/>
                          <w:shd w:val="clear" w:fill="FFFFFF"/>
                        </w:rPr>
                        <w:instrText xml:space="preserve"> HYPERLINK "https://www.linkedin.com/in/gayathri-santhanaraj-b2878320b" \t "https://mail.google.com/mail/u/0/" \l "inbox/_blank" </w:instrTex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155CC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color w:val="1155CC"/>
                          <w:spacing w:val="0"/>
                          <w:sz w:val="24"/>
                          <w:szCs w:val="24"/>
                          <w:shd w:val="clear" w:fill="FFFFFF"/>
                        </w:rPr>
                        <w:t>https://ww</w:t>
                      </w:r>
                      <w:r>
                        <w:rPr>
                          <w:rStyle w:val="7"/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color w:val="4FCEFF" w:themeColor="accent2" w:themeTint="99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w.link</w:t>
                      </w:r>
                      <w:r>
                        <w:rPr>
                          <w:rStyle w:val="7"/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color w:val="1155CC"/>
                          <w:spacing w:val="0"/>
                          <w:sz w:val="24"/>
                          <w:szCs w:val="24"/>
                          <w:shd w:val="clear" w:fill="FFFFFF"/>
                        </w:rPr>
                        <w:t>edin.com/in/gayathri-santhanaraj-b2878320b</w:t>
                      </w: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color w:val="1155CC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8632190</wp:posOffset>
                </wp:positionV>
                <wp:extent cx="5045075" cy="1029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6358255"/>
                          <a:ext cx="504507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9309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SimSun" w:cs="Symbol"/>
                                <w:color w:val="04617B" w:themeColor="text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18"/>
                                <w:szCs w:val="18"/>
                                <w:lang w:val="en-IN" w:eastAsia="zh-CN" w:bidi="ar"/>
                              </w:rPr>
                              <w:t xml:space="preserve">    </w:t>
                            </w:r>
                            <w:r>
                              <w:rPr>
                                <w:rFonts w:ascii="Symbol" w:hAnsi="Symbol" w:eastAsia="SimSun" w:cs="Symbol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Participate </w:t>
                            </w:r>
                            <w:r>
                              <w:rPr>
                                <w:sz w:val="24"/>
                              </w:rPr>
                              <w:t>Software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Marketing(2023)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in inter college symbosiyum. </w:t>
                            </w:r>
                          </w:p>
                          <w:p w14:paraId="09C71F5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SimSun" w:cs="Symbol"/>
                                <w:color w:val="04617B" w:themeColor="text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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18"/>
                                <w:szCs w:val="18"/>
                                <w:lang w:val="en-IN" w:eastAsia="zh-CN" w:bidi="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Attended on </w:t>
                            </w:r>
                            <w:r>
                              <w:rPr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Connection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(2023) in inter college symbosiyum. </w:t>
                            </w:r>
                          </w:p>
                          <w:p w14:paraId="735EA64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SimSun" w:cs="Symbol"/>
                                <w:color w:val="04617B" w:themeColor="text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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18"/>
                                <w:szCs w:val="18"/>
                                <w:lang w:val="en-IN" w:eastAsia="zh-CN" w:bidi="a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Participate on Debugging(2023) in inter college symbosiyum.</w:t>
                            </w:r>
                          </w:p>
                          <w:p w14:paraId="1C718D6F"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5419A"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5pt;margin-top:679.7pt;height:81.05pt;width:397.25pt;z-index:251683840;mso-width-relative:page;mso-height-relative:page;" filled="f" stroked="f" coordsize="21600,21600" o:gfxdata="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TZBN23gAAAA4BAAAPAAAAAAAAAAEAIAAAACIAAABk&#10;cnMvZG93bnJldi54bWxQSwECFAAUAAAACACHTuJAOiFHkTkCAAB0BAAADgAAAAAAAAABACAAAAAt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9F9309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SimSun" w:cs="Symbol"/>
                          <w:color w:val="04617B" w:themeColor="text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18"/>
                          <w:szCs w:val="18"/>
                          <w:lang w:val="en-IN" w:eastAsia="zh-CN" w:bidi="ar"/>
                        </w:rPr>
                        <w:t xml:space="preserve">    </w:t>
                      </w:r>
                      <w:r>
                        <w:rPr>
                          <w:rFonts w:ascii="Symbol" w:hAnsi="Symbol" w:eastAsia="SimSun" w:cs="Symbol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Participate </w:t>
                      </w:r>
                      <w:r>
                        <w:rPr>
                          <w:sz w:val="24"/>
                        </w:rPr>
                        <w:t>Software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Marketing(2023)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in inter college symbosiyum. </w:t>
                      </w:r>
                    </w:p>
                    <w:p w14:paraId="09C71F5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SimSun" w:cs="Symbol"/>
                          <w:color w:val="04617B" w:themeColor="text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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18"/>
                          <w:szCs w:val="18"/>
                          <w:lang w:val="en-IN" w:eastAsia="zh-CN" w:bidi="ar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Attended on </w:t>
                      </w:r>
                      <w:r>
                        <w:rPr>
                          <w:sz w:val="24"/>
                        </w:rPr>
                        <w:t>Technical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Connection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(2023) in inter college symbosiyum. </w:t>
                      </w:r>
                    </w:p>
                    <w:p w14:paraId="735EA64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SimSun" w:cs="Symbol"/>
                          <w:color w:val="04617B" w:themeColor="text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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18"/>
                          <w:szCs w:val="18"/>
                          <w:lang w:val="en-IN" w:eastAsia="zh-CN" w:bidi="ar"/>
                        </w:rPr>
                        <w:t xml:space="preserve">   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Participate on Debugging(2023) in inter college symbosiyum.</w:t>
                      </w:r>
                    </w:p>
                    <w:p w14:paraId="1C718D6F"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 w14:paraId="6655419A"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-575945</wp:posOffset>
                </wp:positionV>
                <wp:extent cx="4731385" cy="3175"/>
                <wp:effectExtent l="0" t="0" r="0" b="0"/>
                <wp:wrapNone/>
                <wp:docPr id="3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1385" cy="317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2" type="#_x0000_t32" style="position:absolute;left:0pt;flip:y;margin-left:111.7pt;margin-top:-45.35pt;height:0.25pt;width:372.55pt;z-index:251661312;mso-width-relative:page;mso-height-relative:page;" filled="f" stroked="t" coordsize="21600,21600" o:gfxdata="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Kini2QAAAAsBAAAPAAAA&#10;AAAAAAEAIAAAACIAAABkcnMvZG93bnJldi54bWxQSwECFAAUAAAACACHTuJArts1RxQCAAAUBAAA&#10;DgAAAAAAAAABACAAAAAoAQAAZHJzL2Uyb0RvYy54bWxQSwUGAAAAAAYABgBZAQAArgUAAAAA&#10;">
                <v:fill on="f" focussize="0,0"/>
                <v:stroke weight="2.25pt" color="#089CA3 [2406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-889635</wp:posOffset>
                </wp:positionV>
                <wp:extent cx="2520950" cy="335915"/>
                <wp:effectExtent l="0" t="0" r="0" b="0"/>
                <wp:wrapNone/>
                <wp:docPr id="17" name="文本框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3359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E8E46F7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color w:val="089CA3" w:themeColor="accent3" w:themeShade="BF"/>
                                <w:sz w:val="28"/>
                                <w:szCs w:val="28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88" o:spid="_x0000_s1026" o:spt="202" type="#_x0000_t202" style="position:absolute;left:0pt;margin-left:103.35pt;margin-top:-70.05pt;height:26.45pt;width:198.5pt;z-index:251674624;mso-width-relative:page;mso-height-relative:page;" filled="f" stroked="f" coordsize="21600,21600" o:gfxdata="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YJqqfcAAAADAEAAA8AAAAAAAAAAQAgAAAAIgAAAGRycy9kb3du&#10;cmV2LnhtbFBLAQIUABQAAAAIAIdO4kBvcyOLwgEAAGkDAAAOAAAAAAAAAAEAIAAAACsBAABkcnMv&#10;ZTJvRG9jLnhtbFBLBQYAAAAABgAGAFkBAABf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 w14:paraId="7E8E46F7"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Times New Roman" w:hAnsi="Times New Roman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color w:val="089CA3" w:themeColor="accent3" w:themeShade="BF"/>
                          <w:sz w:val="28"/>
                          <w:szCs w:val="28"/>
                          <w:lang w:val="en-US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-882015</wp:posOffset>
                </wp:positionV>
                <wp:extent cx="5140325" cy="10636885"/>
                <wp:effectExtent l="4445" t="4445" r="17780" b="7620"/>
                <wp:wrapNone/>
                <wp:docPr id="2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325" cy="10636885"/>
                        </a:xfrm>
                        <a:prstGeom prst="roundRect">
                          <a:avLst>
                            <a:gd name="adj" fmla="val 4255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3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0AE840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70" o:spid="_x0000_s1026" o:spt="2" style="position:absolute;left:0pt;margin-left:97.1pt;margin-top:-69.45pt;height:837.55pt;width:404.75pt;z-index:-251656192;mso-width-relative:page;mso-height-relative:page;" fillcolor="#FFFFFF" filled="t" stroked="t" coordsize="21600,21600" arcsize="0.0425462962962963" o:gfxdata="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2/952wAAAA4BAAAPAAAAAAAAAAEAIAAAACIA&#10;AABkcnMvZG93bnJldi54bWxQSwECFAAUAAAACACHTuJAJi6GET8CAACIBAAADgAAAAAAAAABACAA&#10;AAAqAQAAZHJzL2Uyb0RvYy54bWxQSwUGAAAAAAYABgBZAQAA2wUAAAAA&#10;">
                <v:fill on="t" focussize="0,0"/>
                <v:stroke color="#06686D [1606]" joinstyle="round"/>
                <v:imagedata o:title=""/>
                <o:lock v:ext="edit" aspectratio="f"/>
                <v:textbox>
                  <w:txbxContent>
                    <w:p w14:paraId="1B0AE84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4907915</wp:posOffset>
                </wp:positionV>
                <wp:extent cx="805180" cy="323850"/>
                <wp:effectExtent l="0" t="0" r="0" b="0"/>
                <wp:wrapNone/>
                <wp:docPr id="16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2726" y="1085850"/>
                          <a:ext cx="80518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982DF1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Microsoft YaHei"/>
                                <w:color w:val="089CA3" w:themeColor="accent3" w:themeShade="BF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24.25pt;margin-top:386.45pt;height:25.5pt;width:63.4pt;z-index:251667456;mso-width-relative:page;mso-height-relative:page;" filled="f" stroked="f" coordsize="21600,21600" o:gfxdata="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61sCo2AAAAAoBAAAPAAAAAAAAAAEAIAAAACIA&#10;AABkcnMvZG93bnJldi54bWxQSwECFAAUAAAACACHTuJAsM7qV9ABAACQAwAADgAAAAAAAAABACAA&#10;AAAn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C982DF1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Microsoft YaHei"/>
                          <w:color w:val="089CA3" w:themeColor="accent3" w:themeShade="BF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-1283335</wp:posOffset>
                </wp:positionH>
                <wp:positionV relativeFrom="paragraph">
                  <wp:posOffset>-1148080</wp:posOffset>
                </wp:positionV>
                <wp:extent cx="7841615" cy="11160125"/>
                <wp:effectExtent l="12700" t="12700" r="13335" b="28575"/>
                <wp:wrapNone/>
                <wp:docPr id="1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1615" cy="1116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CF13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101.05pt;margin-top:-90.4pt;height:878.75pt;width:617.45pt;z-index:-251657216;mso-width-relative:page;mso-height-relative:page;" fillcolor="#FFFFFF [3201]" filled="t" stroked="t" coordsize="21600,21600" o:gfxdata="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chQl7cAAAADwEAAA8AAAAAAAAAAQAgAAAAIgAAAGRycy9kb3ducmV2LnhtbFBL&#10;AQIUABQAAAAIAIdO4kAyZLzE8gEAAOgDAAAOAAAAAAAAAAEAIAAAACsBAABkcnMvZTJvRG9jLnht&#10;bFBLBQYAAAAABgAGAFkBAACPBQAAAAA=&#10;">
                <v:fill on="t" focussize="0,0"/>
                <v:stroke weight="2pt" color="#009DD9 [3205]" joinstyle="round"/>
                <v:imagedata o:title=""/>
                <o:lock v:ext="edit" aspectratio="f"/>
                <v:textbox>
                  <w:txbxContent>
                    <w:p w14:paraId="0F16CF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SimSun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B53D"/>
    <w:multiLevelType w:val="singleLevel"/>
    <w:tmpl w:val="003DB5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sz w:val="16"/>
        <w:szCs w:val="16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</w:lvl>
  </w:abstractNum>
  <w:abstractNum w:abstractNumId="1">
    <w:nsid w:val="49A0A581"/>
    <w:multiLevelType w:val="singleLevel"/>
    <w:tmpl w:val="49A0A5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4617B" w:themeColor="text2"/>
        <w:sz w:val="16"/>
        <w:szCs w:val="16"/>
        <w14:textFill>
          <w14:solidFill>
            <w14:schemeClr w14:val="tx2"/>
          </w14:solidFill>
        </w14:textFill>
      </w:rPr>
    </w:lvl>
  </w:abstractNum>
  <w:abstractNum w:abstractNumId="2">
    <w:nsid w:val="5B926453"/>
    <w:multiLevelType w:val="singleLevel"/>
    <w:tmpl w:val="5B9264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4617B" w:themeColor="text2"/>
        <w:sz w:val="16"/>
        <w:szCs w:val="16"/>
        <w14:textFill>
          <w14:solidFill>
            <w14:schemeClr w14:val="tx2"/>
          </w14:solidFill>
        </w14:textFill>
      </w:rPr>
    </w:lvl>
  </w:abstractNum>
  <w:abstractNum w:abstractNumId="3">
    <w:nsid w:val="6FFB38FA"/>
    <w:multiLevelType w:val="singleLevel"/>
    <w:tmpl w:val="6FFB38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4617B" w:themeColor="text2"/>
        <w:sz w:val="16"/>
        <w:szCs w:val="16"/>
        <w14:textFill>
          <w14:solidFill>
            <w14:schemeClr w14:val="tx2"/>
          </w14:solidFill>
        </w14:textFill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0620D"/>
    <w:rsid w:val="0001690D"/>
    <w:rsid w:val="00026269"/>
    <w:rsid w:val="000530F0"/>
    <w:rsid w:val="00061E08"/>
    <w:rsid w:val="000A208D"/>
    <w:rsid w:val="000A6D8A"/>
    <w:rsid w:val="000C7285"/>
    <w:rsid w:val="000E7332"/>
    <w:rsid w:val="00127F3C"/>
    <w:rsid w:val="00307EDD"/>
    <w:rsid w:val="0032089A"/>
    <w:rsid w:val="00381DE8"/>
    <w:rsid w:val="003B0AAB"/>
    <w:rsid w:val="004041B3"/>
    <w:rsid w:val="004851DB"/>
    <w:rsid w:val="004A1C81"/>
    <w:rsid w:val="004B5884"/>
    <w:rsid w:val="004E1764"/>
    <w:rsid w:val="00544AFB"/>
    <w:rsid w:val="005651CE"/>
    <w:rsid w:val="005712B0"/>
    <w:rsid w:val="00697704"/>
    <w:rsid w:val="006A20E1"/>
    <w:rsid w:val="00785EE9"/>
    <w:rsid w:val="007F23BA"/>
    <w:rsid w:val="007F3BE7"/>
    <w:rsid w:val="008E0FAC"/>
    <w:rsid w:val="009B6BE2"/>
    <w:rsid w:val="009D18AE"/>
    <w:rsid w:val="00A15CD7"/>
    <w:rsid w:val="00A66C37"/>
    <w:rsid w:val="00B45F45"/>
    <w:rsid w:val="00B52D82"/>
    <w:rsid w:val="00B60366"/>
    <w:rsid w:val="00C3354E"/>
    <w:rsid w:val="00D81751"/>
    <w:rsid w:val="00DE5B21"/>
    <w:rsid w:val="00E257B1"/>
    <w:rsid w:val="00E36D0B"/>
    <w:rsid w:val="00E43292"/>
    <w:rsid w:val="00E45BDF"/>
    <w:rsid w:val="00E80331"/>
    <w:rsid w:val="00F15094"/>
    <w:rsid w:val="01453078"/>
    <w:rsid w:val="03EA49A7"/>
    <w:rsid w:val="03EF5367"/>
    <w:rsid w:val="059940EA"/>
    <w:rsid w:val="0684672C"/>
    <w:rsid w:val="070C5CF0"/>
    <w:rsid w:val="07A613EF"/>
    <w:rsid w:val="081731B8"/>
    <w:rsid w:val="08DD1AF9"/>
    <w:rsid w:val="0989061B"/>
    <w:rsid w:val="0D3C160E"/>
    <w:rsid w:val="0E0036E5"/>
    <w:rsid w:val="12E23B74"/>
    <w:rsid w:val="14674569"/>
    <w:rsid w:val="173C36A2"/>
    <w:rsid w:val="1DDA4D7E"/>
    <w:rsid w:val="1E397913"/>
    <w:rsid w:val="1EA927D9"/>
    <w:rsid w:val="1F541B00"/>
    <w:rsid w:val="2CC55CEB"/>
    <w:rsid w:val="2E027CF6"/>
    <w:rsid w:val="30813FC6"/>
    <w:rsid w:val="31FC5521"/>
    <w:rsid w:val="32E90565"/>
    <w:rsid w:val="393341BF"/>
    <w:rsid w:val="3A4F028B"/>
    <w:rsid w:val="3B3B6D81"/>
    <w:rsid w:val="3F57742F"/>
    <w:rsid w:val="3FE35F76"/>
    <w:rsid w:val="44DD73F0"/>
    <w:rsid w:val="454D05B0"/>
    <w:rsid w:val="4AA86B94"/>
    <w:rsid w:val="4C145E57"/>
    <w:rsid w:val="4CD8300E"/>
    <w:rsid w:val="5AFA3CA2"/>
    <w:rsid w:val="5C00620D"/>
    <w:rsid w:val="69404EE2"/>
    <w:rsid w:val="6A48056C"/>
    <w:rsid w:val="6EF20346"/>
    <w:rsid w:val="701A05EA"/>
    <w:rsid w:val="70A4167A"/>
    <w:rsid w:val="71811881"/>
    <w:rsid w:val="752D3AC0"/>
    <w:rsid w:val="7CA81807"/>
    <w:rsid w:val="7F164188"/>
    <w:rsid w:val="7F93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HTML Preformatted"/>
    <w:basedOn w:val="1"/>
    <w:link w:val="14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styleId="7">
    <w:name w:val="Hyperlink"/>
    <w:unhideWhenUsed/>
    <w:qFormat/>
    <w:uiPriority w:val="99"/>
    <w:rPr>
      <w:color w:val="0563C1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Title"/>
    <w:basedOn w:val="1"/>
    <w:qFormat/>
    <w:uiPriority w:val="1"/>
    <w:pPr>
      <w:ind w:left="3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2">
    <w:name w:val="tahoma"/>
    <w:qFormat/>
    <w:uiPriority w:val="0"/>
  </w:style>
  <w:style w:type="character" w:customStyle="1" w:styleId="13">
    <w:name w:val="_Style 8"/>
    <w:autoRedefine/>
    <w:unhideWhenUsed/>
    <w:qFormat/>
    <w:uiPriority w:val="99"/>
    <w:rPr>
      <w:color w:val="2B579A"/>
      <w:shd w:val="clear" w:color="auto" w:fill="E6E6E6"/>
    </w:rPr>
  </w:style>
  <w:style w:type="character" w:customStyle="1" w:styleId="14">
    <w:name w:val="HTML 预设格式 字符"/>
    <w:link w:val="6"/>
    <w:semiHidden/>
    <w:qFormat/>
    <w:uiPriority w:val="99"/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4K%20Tech\AppData\Roaming\kingsoft\office6\templates\download\f1012a91\Simple%20Professional%20Resume.docx" TargetMode="External"/></Relationships>
</file>

<file path=word/theme/theme1.xml><?xml version="1.0" encoding="utf-8"?>
<a:theme xmlns:a="http://schemas.openxmlformats.org/drawingml/2006/main" name="Offic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Professional Resume.docx</Template>
  <Pages>1</Pages>
  <Words>0</Words>
  <Characters>0</Characters>
  <Lines>1</Lines>
  <Paragraphs>1</Paragraphs>
  <TotalTime>19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2023-07-08T01:44:00Z</dcterms:created>
  <dc:creator>Gayathri S</dc:creator>
  <cp:lastModifiedBy>Kamatchi Thangamariyappan</cp:lastModifiedBy>
  <dcterms:modified xsi:type="dcterms:W3CDTF">2025-05-02T17:40:37Z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AC573E89D26C4CDE87BE3F7E609F826E_13</vt:lpwstr>
  </property>
</Properties>
</file>